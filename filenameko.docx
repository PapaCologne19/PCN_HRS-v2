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3ED74B7F"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and with residence and postal address at</w:t>
      </w:r>
      <w:r w:rsidR="0072254D">
        <w:rPr>
          <w:rFonts w:ascii="Arial" w:hAnsi="Arial" w:cs="Arial"/>
          <w:sz w:val="22"/>
          <w:szCs w:val="22"/>
        </w:rPr>
        <w:t xml:space="preserve"> </w:t>
      </w:r>
      <w:r w:rsidR="006C5477">
        <w:rPr>
          <w:rFonts w:ascii="Arial" w:hAnsi="Arial" w:cs="Arial"/>
          <w:b/>
          <w:bCs/>
          <w:sz w:val="22"/>
          <w:szCs w:val="22"/>
        </w:rPr>
        <w:t xml:space="preserve">Employee Address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66196BA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by</w:t>
      </w:r>
      <w:r w:rsidR="001C5BE8">
        <w:rPr>
          <w:rFonts w:cs="Arial"/>
          <w:b/>
          <w:bCs/>
          <w:sz w:val="22"/>
          <w:szCs w:val="22"/>
        </w:rPr>
        <w:t xml:space="preserve"> Project Title</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049F8A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assigned at</w:t>
      </w:r>
      <w:r w:rsidR="001C5BE8">
        <w:rPr>
          <w:rFonts w:cs="Arial"/>
          <w:b/>
          <w:bCs/>
          <w:sz w:val="22"/>
          <w:szCs w:val="22"/>
        </w:rPr>
        <w:t xml:space="preserve"> Project Title</w:t>
      </w:r>
      <w:r>
        <w:rPr>
          <w:rFonts w:eastAsia="MS Mincho" w:cs="Arial"/>
          <w:spacing w:val="-3"/>
          <w:sz w:val="22"/>
          <w:szCs w:val="22"/>
          <w:lang w:val="en-US"/>
        </w:rPr>
        <w:t>, with office at</w:t>
      </w:r>
      <w:r w:rsidR="002E1291">
        <w:rPr>
          <w:rFonts w:eastAsia="MS Mincho" w:cs="Arial"/>
          <w:b/>
          <w:bCs/>
          <w:spacing w:val="-3"/>
          <w:sz w:val="22"/>
          <w:szCs w:val="22"/>
          <w:lang w:val="en-US"/>
        </w:rPr>
        <w:t xml:space="preserve"> Client Address</w:t>
      </w:r>
      <w:r w:rsidR="001C5BE8">
        <w:rPr>
          <w:rFonts w:cs="Arial"/>
          <w:b/>
          <w:bCs/>
          <w:sz w:val="22"/>
          <w:szCs w:val="22"/>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6F1C269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As a</w:t>
      </w:r>
      <w:r w:rsidR="00AA1978">
        <w:rPr>
          <w:rFonts w:cs="Arial"/>
          <w:b/>
          <w:bCs/>
          <w:sz w:val="22"/>
          <w:szCs w:val="22"/>
        </w:rPr>
        <w:t xml:space="preserve"> Job Position</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9876A2" w14:textId="682B3819" w:rsidR="006E5442" w:rsidRDefault="00997470" w:rsidP="00353771">
      <w:pPr>
        <w:numPr>
          <w:ilvl w:val="0"/>
          <w:numId w:val="27"/>
        </w:numPr>
        <w:spacing w:line="240" w:lineRule="auto"/>
        <w:jc w:val="both"/>
        <w:rPr>
          <w:rFonts w:cs="Arial"/>
          <w:sz w:val="22"/>
          <w:szCs w:val="22"/>
        </w:rPr>
      </w:pPr>
      <w:r>
        <w:rPr>
          <w:rFonts w:cs="Arial"/>
          <w:sz w:val="22"/>
          <w:szCs w:val="22"/>
        </w:rPr>
        <w:t>Transferring data from Excel to Google Sheet</w:t>
      </w:r>
    </w:p>
    <w:p w14:paraId="5D13FA6F" w14:textId="1E0670C3" w:rsidR="00997470" w:rsidRDefault="00997470" w:rsidP="00353771">
      <w:pPr>
        <w:numPr>
          <w:ilvl w:val="0"/>
          <w:numId w:val="27"/>
        </w:numPr>
        <w:spacing w:line="240" w:lineRule="auto"/>
        <w:jc w:val="both"/>
        <w:rPr>
          <w:rFonts w:cs="Arial"/>
          <w:sz w:val="22"/>
          <w:szCs w:val="22"/>
        </w:rPr>
      </w:pPr>
      <w:r>
        <w:rPr>
          <w:rFonts w:cs="Arial"/>
          <w:sz w:val="22"/>
          <w:szCs w:val="22"/>
        </w:rPr>
        <w:t>Android App Testing</w:t>
      </w:r>
    </w:p>
    <w:p w14:paraId="7820AF7E" w14:textId="04BE2BF8" w:rsidR="00997470" w:rsidRPr="00353771" w:rsidRDefault="00997470" w:rsidP="00353771">
      <w:pPr>
        <w:numPr>
          <w:ilvl w:val="0"/>
          <w:numId w:val="27"/>
        </w:numPr>
        <w:spacing w:line="240" w:lineRule="auto"/>
        <w:jc w:val="both"/>
        <w:rPr>
          <w:rFonts w:cs="Arial"/>
          <w:sz w:val="22"/>
          <w:szCs w:val="22"/>
        </w:rPr>
      </w:pPr>
      <w:r>
        <w:rPr>
          <w:rFonts w:cs="Arial"/>
          <w:sz w:val="22"/>
          <w:szCs w:val="22"/>
        </w:rPr>
        <w:t>Report Generation</w:t>
      </w:r>
    </w:p>
    <w:p w14:paraId="2F2CDE5F" w14:textId="77777777" w:rsidR="00353771" w:rsidRPr="00353771" w:rsidRDefault="00353771" w:rsidP="00353771">
      <w:pPr>
        <w:spacing w:line="240" w:lineRule="auto"/>
        <w:ind w:left="1080"/>
        <w:jc w:val="both"/>
        <w:rPr>
          <w:rFonts w:cs="Arial"/>
          <w:szCs w:val="20"/>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C744D20" w:rsidR="001272B5" w:rsidRPr="00DD1A57" w:rsidRDefault="0088502B"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cs="Arial"/>
          <w:b/>
          <w:bCs/>
          <w:sz w:val="22"/>
          <w:szCs w:val="22"/>
        </w:rPr>
        <w:t>Employement Status</w:t>
      </w:r>
    </w:p>
    <w:p w14:paraId="37BF0581" w14:textId="0EA9871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8AF2C9C" w14:textId="134F0E34"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AE096D6" w14:textId="7507878D"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CE81712" w14:textId="2EC9E847"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E0C45C" w14:textId="77777777" w:rsidR="00997470" w:rsidRDefault="0099747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8ACFFE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53771" w:rsidRPr="00353771">
        <w:rPr>
          <w:rFonts w:eastAsia="MS Mincho" w:cs="Arial"/>
          <w:color w:val="000000" w:themeColor="text1"/>
          <w:spacing w:val="-3"/>
          <w:sz w:val="22"/>
          <w:szCs w:val="22"/>
          <w:lang w:val="en-US"/>
        </w:rPr>
        <w:t xml:space="preserve">Employee will commence to perform the services in favor of </w:t>
      </w:r>
      <w:r w:rsidR="00353771" w:rsidRPr="00353771">
        <w:rPr>
          <w:rFonts w:cs="Arial"/>
          <w:b/>
          <w:bCs/>
          <w:sz w:val="22"/>
        </w:rPr>
        <w:t>Project Title</w:t>
      </w:r>
      <w:r w:rsidR="00353771" w:rsidRPr="00353771">
        <w:rPr>
          <w:rFonts w:cs="Arial"/>
          <w:b/>
          <w:color w:val="000000" w:themeColor="text1"/>
          <w:sz w:val="22"/>
          <w:szCs w:val="22"/>
        </w:rPr>
        <w:t xml:space="preserve"> </w:t>
      </w:r>
      <w:r w:rsidR="00353771" w:rsidRPr="00353771">
        <w:rPr>
          <w:rFonts w:eastAsia="MS Mincho" w:cs="Arial"/>
          <w:color w:val="000000" w:themeColor="text1"/>
          <w:spacing w:val="-3"/>
          <w:sz w:val="22"/>
          <w:szCs w:val="22"/>
          <w:lang w:val="en-US"/>
        </w:rPr>
        <w:t xml:space="preserve">from </w:t>
      </w:r>
      <w:r w:rsidR="00353771" w:rsidRPr="00353771">
        <w:rPr>
          <w:rFonts w:cs="Arial"/>
          <w:b/>
          <w:bCs/>
          <w:sz w:val="22"/>
        </w:rPr>
        <w:t>Date From</w:t>
      </w:r>
      <w:r w:rsidR="00353771" w:rsidRPr="00353771">
        <w:rPr>
          <w:rFonts w:eastAsia="MS Mincho" w:cs="Arial"/>
          <w:color w:val="000000" w:themeColor="text1"/>
          <w:spacing w:val="-3"/>
          <w:sz w:val="22"/>
          <w:szCs w:val="22"/>
          <w:lang w:val="en-US"/>
        </w:rPr>
        <w:t xml:space="preserve"> to </w:t>
      </w:r>
      <w:r w:rsidR="00353771" w:rsidRPr="00353771">
        <w:rPr>
          <w:rFonts w:cs="Arial"/>
          <w:b/>
          <w:bCs/>
          <w:sz w:val="22"/>
        </w:rPr>
        <w:t>Date to</w:t>
      </w:r>
      <w:r w:rsidR="00353771" w:rsidRPr="00353771">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0BC6A666" w:rsidR="009B1AD0" w:rsidRP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rate_day</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5EEA43DC" w14:textId="77777777"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54B828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6BCEB64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2410AE">
        <w:rPr>
          <w:rFonts w:cs="Arial"/>
          <w:bCs/>
          <w:sz w:val="22"/>
          <w:szCs w:val="22"/>
        </w:rPr>
        <w:t>ecola</w:t>
      </w:r>
    </w:p>
    <w:p w14:paraId="496C8686" w14:textId="0700BA66" w:rsidR="000B60D8" w:rsidRDefault="000E4AF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28C8EF6">
            <wp:simplePos x="0" y="0"/>
            <wp:positionH relativeFrom="column">
              <wp:posOffset>-314325</wp:posOffset>
            </wp:positionH>
            <wp:positionV relativeFrom="paragraph">
              <wp:posOffset>168910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2410AE">
        <w:rPr>
          <w:rFonts w:cs="Arial"/>
          <w:bCs/>
          <w:sz w:val="22"/>
          <w:szCs w:val="22"/>
        </w:rPr>
        <w:t>comm Allowance</w:t>
      </w:r>
    </w:p>
    <w:p w14:paraId="6F2576E1" w14:textId="1B83E66F"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w:t>
      </w:r>
      <w:r w:rsidR="002410AE">
        <w:rPr>
          <w:rFonts w:eastAsia="MS Mincho" w:cs="Arial"/>
          <w:spacing w:val="-3"/>
          <w:sz w:val="22"/>
          <w:szCs w:val="22"/>
          <w:lang w:val="en-US"/>
        </w:rPr>
        <w:t xml:space="preserve"> transpo</w:t>
      </w:r>
    </w:p>
    <w:p w14:paraId="1996E018" w14:textId="1B2564B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159F6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all perform the services at</w:t>
      </w:r>
      <w:r w:rsidR="00E239A3">
        <w:rPr>
          <w:rFonts w:eastAsia="MS Mincho" w:cs="Arial"/>
          <w:spacing w:val="-3"/>
          <w:sz w:val="22"/>
          <w:szCs w:val="22"/>
          <w:lang w:val="en-US"/>
        </w:rPr>
        <w:t xml:space="preserve"> </w:t>
      </w:r>
      <w:r w:rsidR="00E239A3">
        <w:rPr>
          <w:rFonts w:eastAsia="MS Mincho" w:cs="Arial"/>
          <w:b/>
          <w:bCs/>
          <w:spacing w:val="-3"/>
          <w:sz w:val="22"/>
          <w:szCs w:val="22"/>
          <w:lang w:val="en-US"/>
        </w:rPr>
        <w:t>Outlet.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92FF7F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E239A3">
        <w:rPr>
          <w:rFonts w:cs="Arial"/>
          <w:b/>
          <w:bCs/>
          <w:sz w:val="22"/>
          <w:szCs w:val="22"/>
        </w:rPr>
        <w:t>no of days</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21B141C"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9A3902">
        <w:rPr>
          <w:rFonts w:cs="Arial"/>
          <w:b/>
          <w:bCs/>
          <w:sz w:val="22"/>
          <w:szCs w:val="22"/>
        </w:rPr>
        <w:t>Project Title</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3D233271" w:rsidR="000E4AF8" w:rsidRPr="00997470"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0A52E6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94E7CBF" w14:textId="569CBFA2"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6707D05" w14:textId="34791A7C"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F9CF94" w14:textId="1E9D3403" w:rsid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FE1295D" w14:textId="77777777" w:rsidR="00997470" w:rsidRPr="00997470" w:rsidRDefault="00997470" w:rsidP="0099747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Project Supervisor</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030A3CB" w:rsidR="00A03B16" w:rsidRPr="00014FD0" w:rsidRDefault="0099747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12511A6B" w:rsidR="00A03B16" w:rsidRPr="00014FD0" w:rsidRDefault="0099747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Month Day, Year</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5E4B7E0E"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BC46" w14:textId="77777777" w:rsidR="003A7D3A" w:rsidRDefault="003A7D3A">
      <w:r>
        <w:separator/>
      </w:r>
    </w:p>
  </w:endnote>
  <w:endnote w:type="continuationSeparator" w:id="0">
    <w:p w14:paraId="4F112BD6" w14:textId="77777777" w:rsidR="003A7D3A" w:rsidRDefault="003A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E0D83" w14:textId="77777777" w:rsidR="003A7D3A" w:rsidRDefault="003A7D3A">
      <w:r>
        <w:separator/>
      </w:r>
    </w:p>
  </w:footnote>
  <w:footnote w:type="continuationSeparator" w:id="0">
    <w:p w14:paraId="03EA0526" w14:textId="77777777" w:rsidR="003A7D3A" w:rsidRDefault="003A7D3A">
      <w:r>
        <w:separator/>
      </w:r>
    </w:p>
    <w:p w14:paraId="43D437A1" w14:textId="77777777" w:rsidR="003A7D3A" w:rsidRDefault="003A7D3A"/>
  </w:footnote>
  <w:footnote w:type="continuationNotice" w:id="1">
    <w:p w14:paraId="6C31C56F" w14:textId="77777777" w:rsidR="003A7D3A" w:rsidRDefault="003A7D3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62BEC"/>
    <w:rsid w:val="00085284"/>
    <w:rsid w:val="00090D86"/>
    <w:rsid w:val="00094840"/>
    <w:rsid w:val="00094973"/>
    <w:rsid w:val="000A267A"/>
    <w:rsid w:val="000A75D1"/>
    <w:rsid w:val="000B0DFF"/>
    <w:rsid w:val="000B60D8"/>
    <w:rsid w:val="000C1654"/>
    <w:rsid w:val="000E37A9"/>
    <w:rsid w:val="000E4AF8"/>
    <w:rsid w:val="00104425"/>
    <w:rsid w:val="00105931"/>
    <w:rsid w:val="00110305"/>
    <w:rsid w:val="001272B5"/>
    <w:rsid w:val="00133469"/>
    <w:rsid w:val="00134844"/>
    <w:rsid w:val="00191C02"/>
    <w:rsid w:val="00196321"/>
    <w:rsid w:val="001A1567"/>
    <w:rsid w:val="001C17F8"/>
    <w:rsid w:val="001C5BE8"/>
    <w:rsid w:val="001E3694"/>
    <w:rsid w:val="001F3175"/>
    <w:rsid w:val="0020383E"/>
    <w:rsid w:val="00221AAB"/>
    <w:rsid w:val="002314D8"/>
    <w:rsid w:val="00236AC7"/>
    <w:rsid w:val="002410AE"/>
    <w:rsid w:val="002547FF"/>
    <w:rsid w:val="002613FE"/>
    <w:rsid w:val="00263D60"/>
    <w:rsid w:val="0027429C"/>
    <w:rsid w:val="002A0C2E"/>
    <w:rsid w:val="002B3B51"/>
    <w:rsid w:val="002D23DB"/>
    <w:rsid w:val="002E1291"/>
    <w:rsid w:val="002E735F"/>
    <w:rsid w:val="00302095"/>
    <w:rsid w:val="00304B33"/>
    <w:rsid w:val="0031110A"/>
    <w:rsid w:val="00330057"/>
    <w:rsid w:val="00332BF6"/>
    <w:rsid w:val="00353771"/>
    <w:rsid w:val="0035529C"/>
    <w:rsid w:val="00387B1D"/>
    <w:rsid w:val="003900A1"/>
    <w:rsid w:val="003A1074"/>
    <w:rsid w:val="003A4B61"/>
    <w:rsid w:val="003A7D3A"/>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58BC"/>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477"/>
    <w:rsid w:val="006C5D45"/>
    <w:rsid w:val="006D772D"/>
    <w:rsid w:val="006E5442"/>
    <w:rsid w:val="00702D08"/>
    <w:rsid w:val="00715907"/>
    <w:rsid w:val="007206F2"/>
    <w:rsid w:val="007210C8"/>
    <w:rsid w:val="0072254D"/>
    <w:rsid w:val="0073481A"/>
    <w:rsid w:val="0074022C"/>
    <w:rsid w:val="00755B7D"/>
    <w:rsid w:val="007637C4"/>
    <w:rsid w:val="007769F0"/>
    <w:rsid w:val="00786BBC"/>
    <w:rsid w:val="00794C5F"/>
    <w:rsid w:val="007C5CE0"/>
    <w:rsid w:val="007D060D"/>
    <w:rsid w:val="00830F85"/>
    <w:rsid w:val="00854E7C"/>
    <w:rsid w:val="0085686C"/>
    <w:rsid w:val="00861C10"/>
    <w:rsid w:val="0088502B"/>
    <w:rsid w:val="008A0EDC"/>
    <w:rsid w:val="008B592B"/>
    <w:rsid w:val="008C7DFE"/>
    <w:rsid w:val="008F188D"/>
    <w:rsid w:val="00906B24"/>
    <w:rsid w:val="009100E6"/>
    <w:rsid w:val="009401B8"/>
    <w:rsid w:val="0094484A"/>
    <w:rsid w:val="009514ED"/>
    <w:rsid w:val="00952E24"/>
    <w:rsid w:val="00963AEC"/>
    <w:rsid w:val="00986E0B"/>
    <w:rsid w:val="00997470"/>
    <w:rsid w:val="009A3902"/>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1978"/>
    <w:rsid w:val="00AB41DE"/>
    <w:rsid w:val="00AC39E8"/>
    <w:rsid w:val="00AD4A8A"/>
    <w:rsid w:val="00AF4E0C"/>
    <w:rsid w:val="00AF7BB8"/>
    <w:rsid w:val="00B02DB0"/>
    <w:rsid w:val="00B05989"/>
    <w:rsid w:val="00B130DD"/>
    <w:rsid w:val="00B1622A"/>
    <w:rsid w:val="00B17060"/>
    <w:rsid w:val="00B45238"/>
    <w:rsid w:val="00B674E2"/>
    <w:rsid w:val="00B74D33"/>
    <w:rsid w:val="00BC5802"/>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13F98"/>
    <w:rsid w:val="00D217C5"/>
    <w:rsid w:val="00D23110"/>
    <w:rsid w:val="00D54533"/>
    <w:rsid w:val="00D573DF"/>
    <w:rsid w:val="00D9178C"/>
    <w:rsid w:val="00DA105C"/>
    <w:rsid w:val="00DB191D"/>
    <w:rsid w:val="00DD1A57"/>
    <w:rsid w:val="00DD46FF"/>
    <w:rsid w:val="00DE0409"/>
    <w:rsid w:val="00E02F05"/>
    <w:rsid w:val="00E239A3"/>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DE8"/>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821BE5-FFF3-40C8-94CF-9110E03E4B18}">
  <ds:schemaRefs>
    <ds:schemaRef ds:uri="http://schemas.openxmlformats.org/officeDocument/2006/bibliography"/>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Plain.dotx</Template>
  <TotalTime>7</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17</cp:revision>
  <cp:lastPrinted>2018-05-17T03:45:00Z</cp:lastPrinted>
  <dcterms:created xsi:type="dcterms:W3CDTF">2020-09-07T06:50:00Z</dcterms:created>
  <dcterms:modified xsi:type="dcterms:W3CDTF">2020-09-07T07:12:00Z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