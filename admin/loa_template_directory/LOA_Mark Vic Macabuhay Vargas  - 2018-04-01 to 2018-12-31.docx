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2023-B</w:t>
      </w:r>
      <w:r w:rsidR="0031110A">
        <w:rPr>
          <w:rFonts w:cs="Arial"/>
          <w:b/>
          <w:bCs/>
          <w:i/>
          <w:iCs/>
          <w:szCs w:val="20"/>
        </w:rPr>
        <w:t>D</w:t>
      </w:r>
      <w:r w:rsidR="003F4DC2">
        <w:rPr>
          <w:rFonts w:cs="Arial"/>
          <w:b/>
          <w:bCs/>
          <w:i/>
          <w:iCs/>
          <w:szCs w:val="20"/>
        </w:rPr>
        <w:t>2</w:t>
      </w:r>
      <w:r w:rsidRPr="00320D95">
        <w:rPr>
          <w:rFonts w:cs="Arial"/>
          <w:b/>
          <w:bCs/>
          <w:i/>
          <w:iCs/>
          <w:szCs w:val="20"/>
        </w:rPr>
        <w:t>-1826-n/a</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MARK VIC MACABUHAY VARGAS </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IBABA DEL NORTE DOLORES ST. PAETE LAGUNA</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ASFI</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ASFI</w:t>
      </w:r>
      <w:r>
        <w:rPr>
          <w:rFonts w:eastAsia="MS Mincho" w:cs="Arial"/>
          <w:spacing w:val="-3"/>
          <w:sz w:val="22"/>
          <w:szCs w:val="22"/>
          <w:lang w:val="en-US"/>
        </w:rPr>
        <w:t xml:space="preserve">, with office at </w:t>
      </w:r>
      <w:r w:rsidR="00090D86" w:rsidRPr="000646CD">
        <w:rPr>
          <w:rFonts w:cs="Arial"/>
          <w:b/>
          <w:bCs/>
          <w:sz w:val="22"/>
          <w:szCs w:val="22"/>
        </w:rPr>
        <w:t>Tektite East Tower Room #1203 Pasig City</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Merchandiser</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17851B" w14:textId="3B91B726" w:rsidR="004A7BA2" w:rsidRPr="00FE5FB2" w:rsidRDefault="004A7BA2" w:rsidP="004A7BA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cs="Arial"/>
          <w:sz w:val="22"/>
          <w:szCs w:val="22"/>
        </w:rPr>
        <w:t>Receives deliveries;</w:t>
      </w:r>
    </w:p>
    <w:p w14:paraId="625A20C4"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Transfer stocks from back-up to selling area, using FIFO procedure;</w:t>
      </w:r>
    </w:p>
    <w:p w14:paraId="36A7F5BE"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Maintain an attractive, and dominant display and merchandising at point of purchase;</w:t>
      </w:r>
    </w:p>
    <w:p w14:paraId="648B3B2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Removes damaged stocks from the display area;</w:t>
      </w:r>
    </w:p>
    <w:p w14:paraId="4C6881A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Keeps inventory of stocks, including back-up;</w:t>
      </w:r>
    </w:p>
    <w:p w14:paraId="60420E79"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Building and maintaining trade and consumer relationship;</w:t>
      </w:r>
    </w:p>
    <w:p w14:paraId="61322400"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Stand as an Ambassador of Goodwill for Alliance Select Foods Int’l Inc.;</w:t>
      </w:r>
    </w:p>
    <w:p w14:paraId="5B9C115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proper placement of updated merchandising materials;</w:t>
      </w:r>
    </w:p>
    <w:p w14:paraId="0D52A57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correct product pricing;</w:t>
      </w:r>
    </w:p>
    <w:p w14:paraId="36A315DC" w14:textId="77777777" w:rsidR="004A7BA2" w:rsidRPr="00FE5FB2" w:rsidRDefault="004A7BA2" w:rsidP="004A7BA2">
      <w:pPr>
        <w:pStyle w:val="NoSpacing"/>
        <w:rPr>
          <w:rFonts w:ascii="Arial" w:hAnsi="Arial" w:cs="Arial"/>
        </w:rPr>
      </w:pPr>
    </w:p>
    <w:p w14:paraId="298A58EA" w14:textId="77777777" w:rsidR="004A7BA2" w:rsidRPr="00FE5FB2" w:rsidRDefault="004A7BA2" w:rsidP="004A7BA2">
      <w:pPr>
        <w:pStyle w:val="NoSpacing"/>
        <w:rPr>
          <w:rFonts w:ascii="Arial" w:hAnsi="Arial" w:cs="Arial"/>
        </w:rPr>
      </w:pPr>
    </w:p>
    <w:p w14:paraId="3B81C121" w14:textId="77777777" w:rsidR="004A7BA2" w:rsidRPr="00FE5FB2" w:rsidRDefault="004A7BA2" w:rsidP="004A7BA2">
      <w:pPr>
        <w:pStyle w:val="NoSpacing"/>
        <w:rPr>
          <w:rFonts w:ascii="Arial" w:hAnsi="Arial" w:cs="Arial"/>
        </w:rPr>
      </w:pPr>
    </w:p>
    <w:p w14:paraId="7BDAEAB2" w14:textId="77777777" w:rsidR="004A7BA2" w:rsidRPr="00FE5FB2" w:rsidRDefault="004A7BA2" w:rsidP="004A7BA2">
      <w:pPr>
        <w:pStyle w:val="NoSpacing"/>
        <w:rPr>
          <w:rFonts w:ascii="Arial" w:hAnsi="Arial" w:cs="Arial"/>
        </w:rPr>
      </w:pPr>
    </w:p>
    <w:p w14:paraId="186ABB75" w14:textId="77777777" w:rsidR="004A7BA2" w:rsidRPr="00FE5FB2" w:rsidRDefault="004A7BA2" w:rsidP="004A7BA2">
      <w:pPr>
        <w:pStyle w:val="NoSpacing"/>
        <w:rPr>
          <w:rFonts w:ascii="Arial" w:hAnsi="Arial" w:cs="Arial"/>
        </w:rPr>
      </w:pPr>
    </w:p>
    <w:p w14:paraId="51A636AB" w14:textId="77777777" w:rsidR="004A7BA2" w:rsidRPr="00FE5FB2" w:rsidRDefault="004A7BA2" w:rsidP="004A7BA2">
      <w:pPr>
        <w:pStyle w:val="NoSpacing"/>
        <w:rPr>
          <w:rFonts w:ascii="Arial" w:hAnsi="Arial" w:cs="Arial"/>
        </w:rPr>
      </w:pPr>
    </w:p>
    <w:p w14:paraId="7DD85344" w14:textId="77777777" w:rsidR="004A7BA2" w:rsidRDefault="004A7BA2" w:rsidP="004A7BA2">
      <w:pPr>
        <w:pStyle w:val="NoSpacing"/>
        <w:numPr>
          <w:ilvl w:val="0"/>
          <w:numId w:val="27"/>
        </w:numPr>
        <w:rPr>
          <w:rFonts w:ascii="Arial" w:hAnsi="Arial" w:cs="Arial"/>
        </w:rPr>
      </w:pPr>
      <w:r w:rsidRPr="00FE5FB2">
        <w:rPr>
          <w:rFonts w:ascii="Arial" w:hAnsi="Arial" w:cs="Arial"/>
        </w:rPr>
        <w:t>Safekeeping, maintenance and upkeep of merchandising tools and equipment assigned and;</w:t>
      </w:r>
    </w:p>
    <w:p w14:paraId="6E9876A2" w14:textId="6EFF453F" w:rsidR="006E5442" w:rsidRPr="004A7BA2" w:rsidRDefault="004A7BA2" w:rsidP="004A7BA2">
      <w:pPr>
        <w:pStyle w:val="NoSpacing"/>
        <w:numPr>
          <w:ilvl w:val="0"/>
          <w:numId w:val="27"/>
        </w:numPr>
        <w:rPr>
          <w:rFonts w:ascii="Arial" w:hAnsi="Arial" w:cs="Arial"/>
        </w:rPr>
      </w:pPr>
      <w:r w:rsidRPr="004A7BA2">
        <w:rPr>
          <w:rFonts w:cs="Arial"/>
        </w:rPr>
        <w:t>Generation of reports and consumer’s feedback.</w:t>
      </w: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Probationary</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C4B801C" w:rsidR="000B60D8" w:rsidRPr="005A28F9" w:rsidRDefault="009B1AD0" w:rsidP="005A28F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B68FE" w:rsidRPr="00FE5FB2">
        <w:rPr>
          <w:rFonts w:eastAsia="MS Mincho" w:cs="Arial"/>
          <w:spacing w:val="-3"/>
          <w:sz w:val="22"/>
          <w:szCs w:val="22"/>
          <w:lang w:val="en-US"/>
        </w:rPr>
        <w:t xml:space="preserve">Employee will commence to perform the services in favor of </w:t>
      </w:r>
      <w:r w:rsidR="003B68FE" w:rsidRPr="000646CD">
        <w:rPr>
          <w:rFonts w:cs="Arial"/>
          <w:b/>
          <w:bCs/>
          <w:sz w:val="22"/>
          <w:szCs w:val="22"/>
        </w:rPr>
        <w:t>ASFI</w:t>
      </w:r>
      <w:r w:rsidR="003B68FE" w:rsidRPr="00FE5FB2">
        <w:rPr>
          <w:rFonts w:eastAsia="MS Mincho" w:cs="Arial"/>
          <w:spacing w:val="-3"/>
          <w:sz w:val="22"/>
          <w:szCs w:val="22"/>
          <w:lang w:val="en-US"/>
        </w:rPr>
        <w:t xml:space="preserve"> from </w:t>
      </w:r>
      <w:r w:rsidR="003B68FE" w:rsidRPr="000646CD">
        <w:rPr>
          <w:rFonts w:cs="Arial"/>
          <w:b/>
          <w:bCs/>
          <w:sz w:val="22"/>
          <w:szCs w:val="22"/>
        </w:rPr>
        <w:t>April 01, 2018</w:t>
      </w:r>
      <w:r w:rsidR="003B68FE" w:rsidRPr="00FE5FB2">
        <w:rPr>
          <w:rFonts w:eastAsia="MS Mincho" w:cs="Arial"/>
          <w:spacing w:val="-3"/>
          <w:sz w:val="22"/>
          <w:szCs w:val="22"/>
          <w:lang w:val="en-US"/>
        </w:rPr>
        <w:t xml:space="preserve"> to </w:t>
      </w:r>
      <w:r w:rsidR="003B68FE" w:rsidRPr="000646CD">
        <w:rPr>
          <w:rFonts w:cs="Arial"/>
          <w:b/>
          <w:bCs/>
          <w:sz w:val="22"/>
          <w:szCs w:val="22"/>
        </w:rPr>
        <w:t>December 31, 2018</w:t>
      </w:r>
      <w:r w:rsidR="003B68FE">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512.00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024" behindDoc="0" locked="0" layoutInCell="1" allowOverlap="1" wp14:anchorId="2F013442" wp14:editId="4F60AEF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2DDA71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512.00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0.00</w:t>
      </w:r>
    </w:p>
    <w:p w14:paraId="6371A369" w14:textId="2D3B882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0.00</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0.00</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43074E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Rustans Makati/San Antonio/Rockwell</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6</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6A8C77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EC5F5B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ASFI</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failure to meet prescribed KPI’s stated below, absenteeism, insubordination, revealing secrets of establishment, or any violation of the terms and conditions herein set forth.</w:t>
      </w:r>
    </w:p>
    <w:p w14:paraId="34F0D982" w14:textId="15FAFFA5"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Annalyn Gumarang</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Assistant</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Chit Juat Mejia</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Michael Cortez</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Head</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Merchandising Manager</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00FB091"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Frederick Ramos</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AVP BD2</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MARK VIC MACABUHAY VARGAS </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October 17, 2023</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04-3698908-30</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08-251490880-6</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1211-7647-1570</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480-031-196-000</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11111111111</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n/a</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4525D4EC"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72F32F70"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7D933B" w14:textId="7B66D95D" w:rsidR="004A7BA2" w:rsidRPr="00FE5FB2" w:rsidRDefault="004A7BA2" w:rsidP="004A7BA2">
      <w:pPr>
        <w:rPr>
          <w:rFonts w:cs="Arial"/>
          <w:sz w:val="22"/>
          <w:szCs w:val="22"/>
        </w:rPr>
      </w:pPr>
    </w:p>
    <w:p w14:paraId="0C85FECD" w14:textId="6E57BCB3" w:rsidR="004A7BA2" w:rsidRPr="00FE5FB2" w:rsidRDefault="004A7BA2" w:rsidP="004A7BA2">
      <w:pPr>
        <w:pStyle w:val="NoSpacing"/>
        <w:jc w:val="center"/>
        <w:rPr>
          <w:rFonts w:ascii="Arial" w:hAnsi="Arial" w:cs="Arial"/>
          <w:b/>
        </w:rPr>
      </w:pPr>
    </w:p>
    <w:p w14:paraId="0B8CB313" w14:textId="4DCCFC65" w:rsidR="004A7BA2" w:rsidRPr="00FE5FB2" w:rsidRDefault="004A7BA2" w:rsidP="004A7BA2">
      <w:pPr>
        <w:pStyle w:val="NoSpacing"/>
        <w:jc w:val="center"/>
        <w:rPr>
          <w:rFonts w:ascii="Arial" w:hAnsi="Arial" w:cs="Arial"/>
          <w:b/>
        </w:rPr>
      </w:pPr>
    </w:p>
    <w:p w14:paraId="2FBEA703" w14:textId="1B67C5F5" w:rsidR="004A7BA2" w:rsidRPr="00FE5FB2" w:rsidRDefault="004A7BA2" w:rsidP="004A7BA2">
      <w:pPr>
        <w:ind w:right="-90"/>
        <w:jc w:val="center"/>
        <w:rPr>
          <w:rFonts w:cs="Arial"/>
          <w:b/>
          <w:sz w:val="22"/>
          <w:szCs w:val="22"/>
        </w:rPr>
      </w:pPr>
      <w:r w:rsidRPr="00FE5FB2">
        <w:rPr>
          <w:rFonts w:cs="Arial"/>
          <w:b/>
          <w:sz w:val="22"/>
          <w:szCs w:val="22"/>
        </w:rPr>
        <w:t>MERCHANDISER’S KPI</w:t>
      </w:r>
    </w:p>
    <w:p w14:paraId="4019E007" w14:textId="08429F28" w:rsidR="004A7BA2" w:rsidRPr="00FE5FB2" w:rsidRDefault="004A7BA2" w:rsidP="004A7BA2">
      <w:pPr>
        <w:ind w:right="-90"/>
        <w:jc w:val="center"/>
        <w:rPr>
          <w:rFonts w:cs="Arial"/>
          <w:b/>
          <w:sz w:val="22"/>
          <w:szCs w:val="22"/>
        </w:rPr>
      </w:pPr>
    </w:p>
    <w:p w14:paraId="3BB44063" w14:textId="22333BAC" w:rsidR="004A7BA2" w:rsidRPr="00FE5FB2" w:rsidRDefault="004A7BA2" w:rsidP="004A7BA2">
      <w:pPr>
        <w:ind w:right="-90"/>
        <w:jc w:val="center"/>
        <w:rPr>
          <w:rFonts w:eastAsia="Candara" w:cs="Arial"/>
          <w:sz w:val="22"/>
          <w:szCs w:val="22"/>
        </w:rPr>
      </w:pPr>
    </w:p>
    <w:p w14:paraId="0D16F99F" w14:textId="7C21FA72"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PRODUCT DISPLAY</w:t>
      </w:r>
    </w:p>
    <w:p w14:paraId="45731291" w14:textId="43D4E04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Maintaining Fullness of display at all times</w:t>
      </w:r>
    </w:p>
    <w:p w14:paraId="6A9C1B4A" w14:textId="2F5DDD02"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Improving display facing</w:t>
      </w:r>
    </w:p>
    <w:p w14:paraId="01CFE531" w14:textId="1B4794BD"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Preventing out stocks</w:t>
      </w:r>
    </w:p>
    <w:p w14:paraId="1F982D38" w14:textId="57663AF9" w:rsidR="004A7BA2" w:rsidRPr="00FE5FB2" w:rsidRDefault="004A7BA2" w:rsidP="004A7BA2">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59264" behindDoc="0" locked="0" layoutInCell="1" allowOverlap="1" wp14:anchorId="4D054427" wp14:editId="6D5AA313">
            <wp:simplePos x="0" y="0"/>
            <wp:positionH relativeFrom="column">
              <wp:posOffset>-333375</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FE5FB2">
        <w:rPr>
          <w:rFonts w:cs="Arial"/>
          <w:sz w:val="22"/>
          <w:szCs w:val="22"/>
        </w:rPr>
        <w:t>Well managed, clean and presentable stocks display and proper handling of products</w:t>
      </w:r>
    </w:p>
    <w:p w14:paraId="2C0B7B7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Correct and proper price marking of all products</w:t>
      </w:r>
    </w:p>
    <w:p w14:paraId="4F8C3E99" w14:textId="77777777" w:rsidR="004A7BA2" w:rsidRPr="00FE5FB2" w:rsidRDefault="004A7BA2" w:rsidP="004A7BA2">
      <w:pPr>
        <w:ind w:right="-86"/>
        <w:rPr>
          <w:rFonts w:cs="Arial"/>
          <w:sz w:val="22"/>
          <w:szCs w:val="22"/>
        </w:rPr>
      </w:pPr>
    </w:p>
    <w:p w14:paraId="524A6087"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INVENTORY MANAGEMENT</w:t>
      </w:r>
    </w:p>
    <w:p w14:paraId="0A65F8EF"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Accuracy in inventory reports / on time submission</w:t>
      </w:r>
    </w:p>
    <w:p w14:paraId="050B8CCB"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Orderly arrangement of stocks</w:t>
      </w:r>
    </w:p>
    <w:p w14:paraId="2725026B" w14:textId="77777777" w:rsidR="004A7BA2" w:rsidRPr="00FE5FB2" w:rsidRDefault="004A7BA2" w:rsidP="004A7BA2">
      <w:pPr>
        <w:pStyle w:val="ListParagraph"/>
        <w:ind w:left="1440" w:right="-86"/>
        <w:rPr>
          <w:rFonts w:cs="Arial"/>
          <w:sz w:val="22"/>
          <w:szCs w:val="22"/>
        </w:rPr>
      </w:pPr>
    </w:p>
    <w:p w14:paraId="51DA7EF6"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COMPETITIVE MONITORING</w:t>
      </w:r>
    </w:p>
    <w:p w14:paraId="46459722"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Complete / detailed information</w:t>
      </w:r>
    </w:p>
    <w:p w14:paraId="76C3BF2D"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Prompt reporting of any competitive activity</w:t>
      </w:r>
    </w:p>
    <w:p w14:paraId="4E8A1AA8" w14:textId="77777777" w:rsidR="004A7BA2" w:rsidRPr="00FE5FB2" w:rsidRDefault="004A7BA2" w:rsidP="004A7BA2">
      <w:pPr>
        <w:ind w:right="-86"/>
        <w:rPr>
          <w:rFonts w:cs="Arial"/>
          <w:sz w:val="22"/>
          <w:szCs w:val="22"/>
        </w:rPr>
      </w:pPr>
    </w:p>
    <w:p w14:paraId="232D7BDF" w14:textId="77777777" w:rsidR="004A7BA2" w:rsidRPr="00FE5FB2" w:rsidRDefault="004A7BA2" w:rsidP="004A7BA2">
      <w:pPr>
        <w:pStyle w:val="ListParagraph"/>
        <w:ind w:left="1440" w:right="-86"/>
        <w:rPr>
          <w:rFonts w:cs="Arial"/>
          <w:sz w:val="22"/>
          <w:szCs w:val="22"/>
        </w:rPr>
      </w:pPr>
    </w:p>
    <w:p w14:paraId="22F5CF8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ATTENDANCE</w:t>
      </w:r>
    </w:p>
    <w:p w14:paraId="4B26A29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Presence in the outlet as scheduled</w:t>
      </w:r>
    </w:p>
    <w:p w14:paraId="24385811"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Punctual in reporting for work</w:t>
      </w:r>
    </w:p>
    <w:p w14:paraId="20975C8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Attends regular meeting day</w:t>
      </w:r>
    </w:p>
    <w:p w14:paraId="69C513B6" w14:textId="77777777" w:rsidR="004A7BA2" w:rsidRPr="00FE5FB2" w:rsidRDefault="004A7BA2" w:rsidP="004A7BA2">
      <w:pPr>
        <w:pStyle w:val="ListParagraph"/>
        <w:ind w:left="1440" w:right="-86"/>
        <w:rPr>
          <w:rFonts w:cs="Arial"/>
          <w:sz w:val="22"/>
          <w:szCs w:val="22"/>
        </w:rPr>
      </w:pPr>
    </w:p>
    <w:p w14:paraId="48920C3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HUMAN RELATIONS</w:t>
      </w:r>
    </w:p>
    <w:p w14:paraId="25EAEDA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Maintains good and effective relationship to fellow merchandiser and outlet personnel</w:t>
      </w:r>
    </w:p>
    <w:p w14:paraId="40AAD89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Effective in dealing with people, quickly wins confidence and respect of his/her superior</w:t>
      </w:r>
    </w:p>
    <w:p w14:paraId="7543B493"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Very quick to extend help</w:t>
      </w:r>
    </w:p>
    <w:p w14:paraId="4173738C" w14:textId="77777777" w:rsidR="004A7BA2" w:rsidRPr="00FE5FB2" w:rsidRDefault="004A7BA2" w:rsidP="004A7BA2">
      <w:pPr>
        <w:pStyle w:val="ListParagraph"/>
        <w:ind w:left="1440" w:right="-86"/>
        <w:rPr>
          <w:rFonts w:cs="Arial"/>
          <w:sz w:val="22"/>
          <w:szCs w:val="22"/>
        </w:rPr>
      </w:pPr>
    </w:p>
    <w:p w14:paraId="05249D5A"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PERSONALITY AND GROOMING</w:t>
      </w:r>
    </w:p>
    <w:p w14:paraId="68B530DA"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Exercise courtesy to outlet personnel and adherence to the rules and regulations</w:t>
      </w:r>
    </w:p>
    <w:p w14:paraId="0A200D04"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Knowledge and observance of agency rules on discipline and conduct</w:t>
      </w:r>
    </w:p>
    <w:p w14:paraId="0AA0029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 xml:space="preserve">Wearing of prescribe uniform </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1CBAD" w14:textId="77777777" w:rsidR="00124FD1" w:rsidRDefault="00124FD1">
      <w:r>
        <w:separator/>
      </w:r>
    </w:p>
  </w:endnote>
  <w:endnote w:type="continuationSeparator" w:id="0">
    <w:p w14:paraId="75EE7E69" w14:textId="77777777" w:rsidR="00124FD1" w:rsidRDefault="0012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4D36C" w14:textId="77777777" w:rsidR="00124FD1" w:rsidRDefault="00124FD1">
      <w:r>
        <w:separator/>
      </w:r>
    </w:p>
  </w:footnote>
  <w:footnote w:type="continuationSeparator" w:id="0">
    <w:p w14:paraId="67CC540D" w14:textId="77777777" w:rsidR="00124FD1" w:rsidRDefault="00124FD1">
      <w:r>
        <w:separator/>
      </w:r>
    </w:p>
    <w:p w14:paraId="24C15655" w14:textId="77777777" w:rsidR="00124FD1" w:rsidRDefault="00124FD1"/>
  </w:footnote>
  <w:footnote w:type="continuationNotice" w:id="1">
    <w:p w14:paraId="00B4F786" w14:textId="77777777" w:rsidR="00124FD1" w:rsidRDefault="00124F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4FD1"/>
    <w:rsid w:val="001272B5"/>
    <w:rsid w:val="00133469"/>
    <w:rsid w:val="00134844"/>
    <w:rsid w:val="00191C02"/>
    <w:rsid w:val="00196321"/>
    <w:rsid w:val="001B6F0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5515"/>
    <w:rsid w:val="00387B1D"/>
    <w:rsid w:val="003900A1"/>
    <w:rsid w:val="003A1074"/>
    <w:rsid w:val="003A4B61"/>
    <w:rsid w:val="003B432F"/>
    <w:rsid w:val="003B68FE"/>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34AB"/>
    <w:rsid w:val="00F0533A"/>
    <w:rsid w:val="00F100B1"/>
    <w:rsid w:val="00F1084F"/>
    <w:rsid w:val="00F110A6"/>
    <w:rsid w:val="00F23194"/>
    <w:rsid w:val="00F678F3"/>
    <w:rsid w:val="00F94627"/>
    <w:rsid w:val="00FA2CB5"/>
    <w:rsid w:val="00FC13ED"/>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AD5151-7890-4B91-AF59-F736EACF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2019-08-04T05:31:00Z</dcterms:created>
  <dcterms:modified xsi:type="dcterms:W3CDTF">2019-08-05T02:44:00Z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