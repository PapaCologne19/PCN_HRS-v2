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-2023_STRAT_850-2147483647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GOOGLE GOOGLE CHROME</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27 CRESTA ST. BRGY. MALAMIG, MANDALUYONG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Assistant Software Engineer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PCN PROMOPRO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November 23,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November 24, 2023</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50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CUBAO AREA</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 DAYS</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PCN PROMOPRO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fsdfsdfsd</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fsdfsd</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sdfsdf</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sdfsd</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sdfsdfsd</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sdfsd</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 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sdf</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GOOGLE GOOGLE CHROME</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15,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